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8640"/>
        <w:gridCol w:w="2160"/>
      </w:tblGrid>
      <w:tr w:rsidR="00336D82" w14:paraId="293DAE78" w14:textId="77777777">
        <w:tc>
          <w:tcPr>
            <w:tcW w:w="4000" w:type="pct"/>
            <w:vAlign w:val="bottom"/>
          </w:tcPr>
          <w:p w14:paraId="458A62F0" w14:textId="2212C188" w:rsidR="00252EC9" w:rsidRDefault="00912C54" w:rsidP="00920851">
            <w:pPr>
              <w:pStyle w:val="Name"/>
              <w:spacing w:after="60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E6C3A38" wp14:editId="1F9F8A4B">
                  <wp:simplePos x="0" y="0"/>
                  <wp:positionH relativeFrom="column">
                    <wp:posOffset>92562</wp:posOffset>
                  </wp:positionH>
                  <wp:positionV relativeFrom="paragraph">
                    <wp:posOffset>1671</wp:posOffset>
                  </wp:positionV>
                  <wp:extent cx="1122045" cy="600075"/>
                  <wp:effectExtent l="0" t="0" r="1905" b="9525"/>
                  <wp:wrapNone/>
                  <wp:docPr id="1647598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04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89CD4B4" w14:textId="77777777" w:rsidR="009A2008" w:rsidRDefault="009A2008" w:rsidP="009A2008">
            <w:pPr>
              <w:pStyle w:val="Name"/>
              <w:spacing w:after="60"/>
            </w:pPr>
          </w:p>
          <w:p w14:paraId="1832003F" w14:textId="77777777" w:rsidR="00887B64" w:rsidRPr="00887B64" w:rsidRDefault="00887B64" w:rsidP="009A2008">
            <w:pPr>
              <w:pStyle w:val="Name"/>
              <w:spacing w:after="60"/>
              <w:rPr>
                <w:sz w:val="16"/>
                <w:szCs w:val="16"/>
              </w:rPr>
            </w:pPr>
          </w:p>
          <w:p w14:paraId="51954395" w14:textId="77777777" w:rsidR="0041354F" w:rsidRDefault="0041354F" w:rsidP="00C56D81">
            <w:pPr>
              <w:pStyle w:val="InvoiceHeading"/>
              <w:rPr>
                <w:rFonts w:asciiTheme="minorHAnsi" w:eastAsiaTheme="minorHAnsi" w:hAnsiTheme="minorHAnsi" w:cstheme="minorBidi"/>
                <w:color w:val="000000" w:themeColor="text1"/>
              </w:rPr>
            </w:pPr>
            <w:r w:rsidRPr="003B2778">
              <w:rPr>
                <w:b/>
                <w:bCs/>
                <w:sz w:val="32"/>
                <w:szCs w:val="32"/>
              </w:rPr>
              <w:t xml:space="preserve">Capex </w:t>
            </w:r>
            <w:proofErr w:type="gramStart"/>
            <w:r w:rsidRPr="003B2778">
              <w:rPr>
                <w:b/>
                <w:bCs/>
                <w:sz w:val="32"/>
                <w:szCs w:val="32"/>
              </w:rPr>
              <w:t>No</w:t>
            </w:r>
            <w:r w:rsidR="00C56D81">
              <w:rPr>
                <w:b/>
                <w:bCs/>
                <w:sz w:val="32"/>
                <w:szCs w:val="32"/>
              </w:rPr>
              <w:t xml:space="preserve"> :</w:t>
            </w:r>
            <w:proofErr w:type="gramEnd"/>
            <w:r w:rsidR="00C56D81">
              <w:rPr>
                <w:b/>
                <w:bCs/>
                <w:sz w:val="32"/>
                <w:szCs w:val="32"/>
              </w:rPr>
              <w:t xml:space="preserve"> </w:t>
            </w:r>
            <w:r w:rsidRPr="004A4E7D">
              <w:rPr>
                <w:rFonts w:asciiTheme="minorHAnsi" w:eastAsiaTheme="minorHAnsi" w:hAnsiTheme="minorHAnsi" w:cstheme="minorBidi"/>
                <w:color w:val="000000" w:themeColor="text1"/>
              </w:rPr>
              <w:t>&lt;&lt;</w:t>
            </w:r>
            <w:proofErr w:type="spellStart"/>
            <w:r w:rsidR="00920851" w:rsidRPr="00920851">
              <w:rPr>
                <w:rFonts w:asciiTheme="minorHAnsi" w:eastAsiaTheme="minorHAnsi" w:hAnsiTheme="minorHAnsi" w:cstheme="minorBidi"/>
                <w:color w:val="000000" w:themeColor="text1"/>
              </w:rPr>
              <w:t>Capex_Id</w:t>
            </w:r>
            <w:proofErr w:type="spellEnd"/>
            <w:r w:rsidRPr="004A4E7D">
              <w:rPr>
                <w:rFonts w:asciiTheme="minorHAnsi" w:eastAsiaTheme="minorHAnsi" w:hAnsiTheme="minorHAnsi" w:cstheme="minorBidi"/>
                <w:color w:val="000000" w:themeColor="text1"/>
              </w:rPr>
              <w:t>&gt;&gt;</w:t>
            </w:r>
          </w:p>
          <w:p w14:paraId="710D5168" w14:textId="77777777" w:rsidR="00CB4E49" w:rsidRPr="00CB4E49" w:rsidRDefault="00CB4E49" w:rsidP="00CB4E49">
            <w:pPr>
              <w:pStyle w:val="InvoiceText"/>
            </w:pPr>
          </w:p>
          <w:p w14:paraId="30C438F0" w14:textId="542417C2" w:rsidR="00920851" w:rsidRPr="00920851" w:rsidRDefault="00920851" w:rsidP="00920851">
            <w:pPr>
              <w:pStyle w:val="InvoiceText"/>
            </w:pPr>
            <w:r>
              <w:rPr>
                <w:rFonts w:asciiTheme="majorHAnsi" w:eastAsiaTheme="majorEastAsia" w:hAnsiTheme="majorHAnsi" w:cstheme="majorBidi"/>
                <w:b/>
                <w:bCs/>
                <w:color w:val="F24F4F" w:themeColor="accent1"/>
                <w:sz w:val="32"/>
                <w:szCs w:val="32"/>
              </w:rPr>
              <w:t xml:space="preserve">Date: </w:t>
            </w:r>
            <w:r>
              <w:t>&lt;&lt;Date&gt;&gt;</w:t>
            </w:r>
          </w:p>
        </w:tc>
        <w:tc>
          <w:tcPr>
            <w:tcW w:w="1000" w:type="pct"/>
            <w:vAlign w:val="bottom"/>
          </w:tcPr>
          <w:p w14:paraId="10430384" w14:textId="168D538C" w:rsidR="009A2008" w:rsidRDefault="009A2008" w:rsidP="009A2008">
            <w:pPr>
              <w:pStyle w:val="InvoiceHeading"/>
              <w:ind w:left="0"/>
            </w:pPr>
            <w:r>
              <w:t xml:space="preserve">  </w:t>
            </w:r>
          </w:p>
          <w:p w14:paraId="72C92281" w14:textId="79911263" w:rsidR="00336D82" w:rsidRDefault="00336D82" w:rsidP="009A2008">
            <w:pPr>
              <w:pStyle w:val="NoSpacing"/>
            </w:pPr>
          </w:p>
        </w:tc>
      </w:tr>
    </w:tbl>
    <w:p w14:paraId="3E5AF1F5" w14:textId="1347A219" w:rsidR="00336D82" w:rsidRDefault="00336D82" w:rsidP="003B2778">
      <w:pPr>
        <w:pStyle w:val="TableSpace"/>
        <w:ind w:left="0"/>
      </w:pP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3600"/>
        <w:gridCol w:w="3600"/>
        <w:gridCol w:w="3600"/>
      </w:tblGrid>
      <w:tr w:rsidR="00252EC9" w14:paraId="3668C983" w14:textId="77777777" w:rsidTr="00B57E95">
        <w:tc>
          <w:tcPr>
            <w:tcW w:w="3600" w:type="dxa"/>
            <w:vAlign w:val="bottom"/>
          </w:tcPr>
          <w:p w14:paraId="0F5BCF62" w14:textId="207748EF" w:rsidR="00252EC9" w:rsidRDefault="00252EC9" w:rsidP="00252EC9">
            <w:pPr>
              <w:pStyle w:val="InvoiceHeading"/>
              <w:spacing w:after="60"/>
            </w:pPr>
            <w:r w:rsidRPr="00912C54">
              <w:t>Key User</w:t>
            </w:r>
          </w:p>
        </w:tc>
        <w:tc>
          <w:tcPr>
            <w:tcW w:w="3600" w:type="dxa"/>
            <w:vAlign w:val="bottom"/>
          </w:tcPr>
          <w:p w14:paraId="502F8E95" w14:textId="0824FFBC" w:rsidR="00252EC9" w:rsidRDefault="00252EC9" w:rsidP="00252EC9">
            <w:pPr>
              <w:pStyle w:val="InvoiceHeading"/>
              <w:spacing w:after="60"/>
            </w:pPr>
            <w:r w:rsidRPr="00912C54">
              <w:t>Department</w:t>
            </w:r>
          </w:p>
        </w:tc>
        <w:tc>
          <w:tcPr>
            <w:tcW w:w="3600" w:type="dxa"/>
          </w:tcPr>
          <w:p w14:paraId="4B7DDBDF" w14:textId="0AEBC647" w:rsidR="00252EC9" w:rsidRDefault="00252EC9" w:rsidP="00252EC9">
            <w:pPr>
              <w:pStyle w:val="InvoiceHeading"/>
              <w:spacing w:after="60"/>
            </w:pPr>
            <w:r w:rsidRPr="0001389C">
              <w:t>Capex Group</w:t>
            </w:r>
          </w:p>
        </w:tc>
      </w:tr>
      <w:tr w:rsidR="00252EC9" w14:paraId="7EB4C09F" w14:textId="77777777" w:rsidTr="00912C54">
        <w:tc>
          <w:tcPr>
            <w:tcW w:w="3600" w:type="dxa"/>
            <w:tcMar>
              <w:bottom w:w="360" w:type="dxa"/>
            </w:tcMar>
          </w:tcPr>
          <w:p w14:paraId="6D0775B6" w14:textId="798C64B0" w:rsidR="00252EC9" w:rsidRDefault="00252EC9" w:rsidP="00252EC9">
            <w:pPr>
              <w:pStyle w:val="NoSpacing"/>
            </w:pPr>
            <w:r w:rsidRPr="0041354F">
              <w:t>&lt;&lt;</w:t>
            </w:r>
            <w:proofErr w:type="spellStart"/>
            <w:r w:rsidRPr="0041354F">
              <w:t>Capex_Raised_By</w:t>
            </w:r>
            <w:proofErr w:type="spellEnd"/>
            <w:r w:rsidRPr="0041354F">
              <w:t>&gt;&gt;</w:t>
            </w:r>
          </w:p>
        </w:tc>
        <w:tc>
          <w:tcPr>
            <w:tcW w:w="3600" w:type="dxa"/>
            <w:tcMar>
              <w:bottom w:w="360" w:type="dxa"/>
            </w:tcMar>
          </w:tcPr>
          <w:p w14:paraId="523BC020" w14:textId="124E104C" w:rsidR="00252EC9" w:rsidRDefault="00252EC9" w:rsidP="00252EC9">
            <w:pPr>
              <w:pStyle w:val="NoSpacing"/>
            </w:pPr>
            <w:r w:rsidRPr="004834C8">
              <w:t>&lt;&lt;</w:t>
            </w:r>
            <w:r w:rsidR="00802578">
              <w:t>Dept</w:t>
            </w:r>
            <w:r w:rsidRPr="004834C8">
              <w:t>&gt;&gt;</w:t>
            </w:r>
          </w:p>
        </w:tc>
        <w:tc>
          <w:tcPr>
            <w:tcW w:w="3600" w:type="dxa"/>
            <w:tcMar>
              <w:bottom w:w="360" w:type="dxa"/>
            </w:tcMar>
          </w:tcPr>
          <w:p w14:paraId="594672F3" w14:textId="14C58A33" w:rsidR="00252EC9" w:rsidRDefault="00252EC9" w:rsidP="00252EC9">
            <w:pPr>
              <w:pStyle w:val="NoSpacing"/>
            </w:pPr>
            <w:r w:rsidRPr="0001389C">
              <w:t>&lt;&lt;</w:t>
            </w:r>
            <w:proofErr w:type="spellStart"/>
            <w:r w:rsidRPr="0001389C">
              <w:t>Flow_Type</w:t>
            </w:r>
            <w:proofErr w:type="spellEnd"/>
            <w:r w:rsidRPr="0001389C">
              <w:t>&gt;&gt;</w:t>
            </w:r>
          </w:p>
        </w:tc>
      </w:tr>
      <w:tr w:rsidR="00252EC9" w14:paraId="316584CB" w14:textId="77777777" w:rsidTr="00000756">
        <w:tc>
          <w:tcPr>
            <w:tcW w:w="3600" w:type="dxa"/>
          </w:tcPr>
          <w:p w14:paraId="0691F8AE" w14:textId="262BB00F" w:rsidR="00252EC9" w:rsidRDefault="00252EC9" w:rsidP="00252EC9">
            <w:pPr>
              <w:pStyle w:val="InvoiceHeading"/>
              <w:spacing w:after="60"/>
            </w:pPr>
            <w:r w:rsidRPr="001530C4">
              <w:t>Nature of Requirement</w:t>
            </w:r>
          </w:p>
        </w:tc>
        <w:tc>
          <w:tcPr>
            <w:tcW w:w="3600" w:type="dxa"/>
          </w:tcPr>
          <w:p w14:paraId="28FDD805" w14:textId="34090A44" w:rsidR="00252EC9" w:rsidRDefault="00252EC9" w:rsidP="00252EC9">
            <w:pPr>
              <w:pStyle w:val="InvoiceHeading"/>
              <w:spacing w:after="60"/>
            </w:pPr>
            <w:r w:rsidRPr="001530C4">
              <w:t>Purpose</w:t>
            </w:r>
          </w:p>
        </w:tc>
        <w:tc>
          <w:tcPr>
            <w:tcW w:w="3600" w:type="dxa"/>
          </w:tcPr>
          <w:p w14:paraId="2D55031F" w14:textId="5A85AD08" w:rsidR="00252EC9" w:rsidRDefault="00252EC9" w:rsidP="00252EC9">
            <w:pPr>
              <w:pStyle w:val="InvoiceHeading"/>
              <w:spacing w:after="60"/>
            </w:pPr>
            <w:r w:rsidRPr="001530C4">
              <w:t>Location</w:t>
            </w:r>
          </w:p>
        </w:tc>
      </w:tr>
      <w:tr w:rsidR="00252EC9" w14:paraId="18C5F9B0" w14:textId="77777777" w:rsidTr="00930476">
        <w:tc>
          <w:tcPr>
            <w:tcW w:w="3600" w:type="dxa"/>
            <w:tcMar>
              <w:bottom w:w="360" w:type="dxa"/>
            </w:tcMar>
          </w:tcPr>
          <w:p w14:paraId="1EA432FE" w14:textId="5BCAE148" w:rsidR="00252EC9" w:rsidRDefault="00252EC9" w:rsidP="00252EC9">
            <w:pPr>
              <w:pStyle w:val="NoSpacing"/>
            </w:pPr>
            <w:r w:rsidRPr="001530C4">
              <w:t>&lt;&lt;</w:t>
            </w:r>
            <w:proofErr w:type="spellStart"/>
            <w:r w:rsidRPr="001530C4">
              <w:t>Nature_Of_Requirement</w:t>
            </w:r>
            <w:proofErr w:type="spellEnd"/>
            <w:r w:rsidRPr="001530C4">
              <w:t>&gt;&gt;</w:t>
            </w:r>
          </w:p>
        </w:tc>
        <w:tc>
          <w:tcPr>
            <w:tcW w:w="3600" w:type="dxa"/>
            <w:tcMar>
              <w:bottom w:w="360" w:type="dxa"/>
            </w:tcMar>
          </w:tcPr>
          <w:p w14:paraId="1C450C8C" w14:textId="159EDB14" w:rsidR="00252EC9" w:rsidRDefault="00252EC9" w:rsidP="00252EC9">
            <w:pPr>
              <w:pStyle w:val="NoSpacing"/>
            </w:pPr>
            <w:r w:rsidRPr="001530C4">
              <w:t>&lt;&lt;Purpose&gt;&gt;</w:t>
            </w:r>
          </w:p>
        </w:tc>
        <w:tc>
          <w:tcPr>
            <w:tcW w:w="3600" w:type="dxa"/>
            <w:tcMar>
              <w:bottom w:w="360" w:type="dxa"/>
            </w:tcMar>
          </w:tcPr>
          <w:p w14:paraId="1FFF1B45" w14:textId="7CAF4F99" w:rsidR="00252EC9" w:rsidRDefault="00252EC9" w:rsidP="00252EC9">
            <w:pPr>
              <w:pStyle w:val="NoSpacing"/>
            </w:pPr>
            <w:r w:rsidRPr="001530C4">
              <w:t>&lt;&lt;</w:t>
            </w:r>
            <w:r w:rsidR="00802578">
              <w:t>location</w:t>
            </w:r>
            <w:r w:rsidRPr="001530C4">
              <w:t>&gt;&gt;</w:t>
            </w:r>
          </w:p>
        </w:tc>
      </w:tr>
      <w:tr w:rsidR="00252EC9" w14:paraId="63E0E00D" w14:textId="77777777" w:rsidTr="00975C54">
        <w:tc>
          <w:tcPr>
            <w:tcW w:w="3600" w:type="dxa"/>
          </w:tcPr>
          <w:p w14:paraId="44486C10" w14:textId="337FB845" w:rsidR="00252EC9" w:rsidRDefault="00252EC9" w:rsidP="00252EC9">
            <w:pPr>
              <w:pStyle w:val="InvoiceHeading"/>
              <w:spacing w:after="60"/>
            </w:pPr>
            <w:r w:rsidRPr="00F77A02">
              <w:t>Functional Utility/Performance/Usefulness</w:t>
            </w:r>
          </w:p>
        </w:tc>
        <w:tc>
          <w:tcPr>
            <w:tcW w:w="3600" w:type="dxa"/>
          </w:tcPr>
          <w:p w14:paraId="296674C3" w14:textId="64127284" w:rsidR="00252EC9" w:rsidRDefault="00252EC9" w:rsidP="00252EC9">
            <w:pPr>
              <w:pStyle w:val="InvoiceHeading"/>
              <w:spacing w:after="60"/>
            </w:pPr>
            <w:r w:rsidRPr="00F77A02">
              <w:t>Description Of Asset</w:t>
            </w:r>
          </w:p>
        </w:tc>
        <w:tc>
          <w:tcPr>
            <w:tcW w:w="3600" w:type="dxa"/>
          </w:tcPr>
          <w:p w14:paraId="5A9A133D" w14:textId="0CF5D7E5" w:rsidR="00252EC9" w:rsidRDefault="00252EC9" w:rsidP="00252EC9">
            <w:pPr>
              <w:pStyle w:val="InvoiceHeading"/>
              <w:spacing w:after="60"/>
            </w:pPr>
            <w:r w:rsidRPr="00F77A02">
              <w:t>Supplier's Name with Address</w:t>
            </w:r>
          </w:p>
        </w:tc>
      </w:tr>
      <w:tr w:rsidR="00252EC9" w14:paraId="119ABD59" w14:textId="77777777" w:rsidTr="00930476">
        <w:tc>
          <w:tcPr>
            <w:tcW w:w="3600" w:type="dxa"/>
            <w:tcMar>
              <w:bottom w:w="360" w:type="dxa"/>
            </w:tcMar>
          </w:tcPr>
          <w:p w14:paraId="45004B35" w14:textId="0CE405AA" w:rsidR="00252EC9" w:rsidRDefault="00252EC9" w:rsidP="00252EC9">
            <w:pPr>
              <w:pStyle w:val="NoSpacing"/>
            </w:pPr>
            <w:r w:rsidRPr="00F77A02">
              <w:t>&lt;&lt;Comment1&gt;&gt;</w:t>
            </w:r>
          </w:p>
        </w:tc>
        <w:tc>
          <w:tcPr>
            <w:tcW w:w="3600" w:type="dxa"/>
            <w:tcMar>
              <w:bottom w:w="360" w:type="dxa"/>
            </w:tcMar>
          </w:tcPr>
          <w:p w14:paraId="37520D17" w14:textId="56C519AA" w:rsidR="00252EC9" w:rsidRDefault="00252EC9" w:rsidP="00252EC9">
            <w:pPr>
              <w:pStyle w:val="NoSpacing"/>
            </w:pPr>
            <w:r w:rsidRPr="00F77A02">
              <w:t>&lt;&lt;</w:t>
            </w:r>
            <w:proofErr w:type="spellStart"/>
            <w:r w:rsidRPr="00F77A02">
              <w:t>Asset_Description</w:t>
            </w:r>
            <w:proofErr w:type="spellEnd"/>
            <w:r w:rsidRPr="00F77A02">
              <w:t>&gt;&gt;</w:t>
            </w:r>
          </w:p>
        </w:tc>
        <w:tc>
          <w:tcPr>
            <w:tcW w:w="3600" w:type="dxa"/>
            <w:tcMar>
              <w:bottom w:w="360" w:type="dxa"/>
            </w:tcMar>
          </w:tcPr>
          <w:p w14:paraId="61CD0737" w14:textId="795372BB" w:rsidR="00252EC9" w:rsidRDefault="00252EC9" w:rsidP="00252EC9">
            <w:pPr>
              <w:pStyle w:val="NoSpacing"/>
            </w:pPr>
            <w:r w:rsidRPr="00F77A02">
              <w:t>&lt;&lt;Comment3&gt;&gt;</w:t>
            </w:r>
          </w:p>
        </w:tc>
      </w:tr>
      <w:tr w:rsidR="00336D82" w14:paraId="6A0443DC" w14:textId="77777777" w:rsidTr="00912C54">
        <w:tc>
          <w:tcPr>
            <w:tcW w:w="3600" w:type="dxa"/>
            <w:vAlign w:val="bottom"/>
          </w:tcPr>
          <w:p w14:paraId="42011EF8" w14:textId="3F5A4F79" w:rsidR="00336D82" w:rsidRDefault="00912C54">
            <w:pPr>
              <w:pStyle w:val="InvoiceHeading"/>
              <w:spacing w:after="60"/>
            </w:pPr>
            <w:r w:rsidRPr="00912C54">
              <w:t xml:space="preserve">Total Landed </w:t>
            </w:r>
            <w:proofErr w:type="gramStart"/>
            <w:r w:rsidRPr="00912C54">
              <w:t>Cost(</w:t>
            </w:r>
            <w:proofErr w:type="gramEnd"/>
            <w:r w:rsidRPr="00912C54">
              <w:t>Rs. in Lacs)</w:t>
            </w:r>
          </w:p>
        </w:tc>
        <w:tc>
          <w:tcPr>
            <w:tcW w:w="3600" w:type="dxa"/>
            <w:vAlign w:val="bottom"/>
          </w:tcPr>
          <w:p w14:paraId="400DD733" w14:textId="46C4CF37" w:rsidR="00336D82" w:rsidRDefault="00912C54">
            <w:pPr>
              <w:pStyle w:val="InvoiceHeading"/>
              <w:spacing w:after="60"/>
            </w:pPr>
            <w:r w:rsidRPr="00912C54">
              <w:t>Expected Date</w:t>
            </w:r>
            <w:r>
              <w:t xml:space="preserve"> </w:t>
            </w:r>
            <w:r w:rsidRPr="00912C54">
              <w:t>of Delivery at</w:t>
            </w:r>
            <w:r>
              <w:t xml:space="preserve"> </w:t>
            </w:r>
            <w:r w:rsidRPr="00912C54">
              <w:t>Site</w:t>
            </w:r>
          </w:p>
        </w:tc>
        <w:tc>
          <w:tcPr>
            <w:tcW w:w="3600" w:type="dxa"/>
            <w:vAlign w:val="bottom"/>
          </w:tcPr>
          <w:p w14:paraId="6E05A7D3" w14:textId="7852BA36" w:rsidR="00336D82" w:rsidRDefault="00912C54">
            <w:pPr>
              <w:pStyle w:val="InvoiceHeading"/>
              <w:spacing w:after="60"/>
            </w:pPr>
            <w:r w:rsidRPr="00912C54">
              <w:t>Budget Type</w:t>
            </w:r>
          </w:p>
        </w:tc>
      </w:tr>
      <w:tr w:rsidR="00336D82" w14:paraId="0974BA2D" w14:textId="77777777" w:rsidTr="00912C54">
        <w:tc>
          <w:tcPr>
            <w:tcW w:w="3600" w:type="dxa"/>
            <w:tcMar>
              <w:bottom w:w="360" w:type="dxa"/>
            </w:tcMar>
          </w:tcPr>
          <w:p w14:paraId="40AC32A7" w14:textId="470AE1D2" w:rsidR="00336D82" w:rsidRDefault="004834C8">
            <w:pPr>
              <w:pStyle w:val="NoSpacing"/>
            </w:pPr>
            <w:r w:rsidRPr="004834C8">
              <w:t>&lt;&lt;</w:t>
            </w:r>
            <w:proofErr w:type="spellStart"/>
            <w:r w:rsidR="0041354F" w:rsidRPr="0041354F">
              <w:t>Total_Cost</w:t>
            </w:r>
            <w:proofErr w:type="spellEnd"/>
            <w:r w:rsidRPr="004834C8">
              <w:t>&gt;&gt;</w:t>
            </w:r>
          </w:p>
        </w:tc>
        <w:tc>
          <w:tcPr>
            <w:tcW w:w="3600" w:type="dxa"/>
            <w:tcMar>
              <w:bottom w:w="360" w:type="dxa"/>
            </w:tcMar>
          </w:tcPr>
          <w:p w14:paraId="29200171" w14:textId="7C82F556" w:rsidR="00336D82" w:rsidRDefault="004834C8">
            <w:pPr>
              <w:pStyle w:val="NoSpacing"/>
            </w:pPr>
            <w:r w:rsidRPr="004834C8">
              <w:t>&lt;&lt;</w:t>
            </w:r>
            <w:proofErr w:type="spellStart"/>
            <w:r w:rsidR="0041354F" w:rsidRPr="0041354F">
              <w:t>Site_Delivery_Date</w:t>
            </w:r>
            <w:proofErr w:type="spellEnd"/>
            <w:r w:rsidRPr="004834C8">
              <w:t>&gt;&gt;</w:t>
            </w:r>
          </w:p>
        </w:tc>
        <w:tc>
          <w:tcPr>
            <w:tcW w:w="3600" w:type="dxa"/>
            <w:tcMar>
              <w:bottom w:w="360" w:type="dxa"/>
            </w:tcMar>
          </w:tcPr>
          <w:p w14:paraId="4BE41E8C" w14:textId="11657695" w:rsidR="00912C54" w:rsidRDefault="004834C8" w:rsidP="00912C54">
            <w:pPr>
              <w:pStyle w:val="NoSpacing"/>
            </w:pPr>
            <w:r w:rsidRPr="004834C8">
              <w:t>&lt;&lt;</w:t>
            </w:r>
            <w:proofErr w:type="spellStart"/>
            <w:r w:rsidR="0041354F" w:rsidRPr="0041354F">
              <w:t>Budget_Type</w:t>
            </w:r>
            <w:proofErr w:type="spellEnd"/>
            <w:r w:rsidRPr="004834C8">
              <w:t>&gt;&gt;</w:t>
            </w:r>
          </w:p>
        </w:tc>
      </w:tr>
    </w:tbl>
    <w:p w14:paraId="4184DDB8" w14:textId="77777777" w:rsidR="00912C54" w:rsidRDefault="00912C54" w:rsidP="003B2778">
      <w:pPr>
        <w:pStyle w:val="InvoiceText"/>
        <w:ind w:left="0"/>
      </w:pPr>
    </w:p>
    <w:tbl>
      <w:tblPr>
        <w:tblStyle w:val="InvoiceTable"/>
        <w:tblW w:w="5000" w:type="pct"/>
        <w:tblLook w:val="04A0" w:firstRow="1" w:lastRow="0" w:firstColumn="1" w:lastColumn="0" w:noHBand="0" w:noVBand="1"/>
        <w:tblDescription w:val="Invoice table"/>
      </w:tblPr>
      <w:tblGrid>
        <w:gridCol w:w="2495"/>
        <w:gridCol w:w="3067"/>
        <w:gridCol w:w="2700"/>
        <w:gridCol w:w="2538"/>
      </w:tblGrid>
      <w:tr w:rsidR="009A4AAE" w14:paraId="1D3300A1" w14:textId="77777777" w:rsidTr="004A0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tcW w:w="1155" w:type="pct"/>
          </w:tcPr>
          <w:p w14:paraId="65C387AD" w14:textId="19532A75" w:rsidR="009A4AAE" w:rsidRDefault="009A4AAE" w:rsidP="000C1B27">
            <w:pPr>
              <w:jc w:val="center"/>
            </w:pPr>
            <w:r>
              <w:t>User</w:t>
            </w:r>
          </w:p>
        </w:tc>
        <w:tc>
          <w:tcPr>
            <w:tcW w:w="1420" w:type="pct"/>
          </w:tcPr>
          <w:p w14:paraId="1938DC41" w14:textId="0EB4464D" w:rsidR="009A4AAE" w:rsidRDefault="009A4AAE" w:rsidP="000C1B27">
            <w:pPr>
              <w:jc w:val="center"/>
            </w:pPr>
            <w:r>
              <w:t>Comment</w:t>
            </w:r>
          </w:p>
        </w:tc>
        <w:tc>
          <w:tcPr>
            <w:tcW w:w="1250" w:type="pct"/>
          </w:tcPr>
          <w:p w14:paraId="35666C60" w14:textId="6E61B156" w:rsidR="009A4AAE" w:rsidRDefault="009A4AAE" w:rsidP="00983BE0">
            <w:pPr>
              <w:jc w:val="center"/>
            </w:pPr>
            <w:r>
              <w:t>Status</w:t>
            </w:r>
          </w:p>
        </w:tc>
        <w:tc>
          <w:tcPr>
            <w:tcW w:w="1175" w:type="pct"/>
          </w:tcPr>
          <w:p w14:paraId="355872A5" w14:textId="2B702955" w:rsidR="009A4AAE" w:rsidRDefault="009A4AAE" w:rsidP="000C1B27">
            <w:pPr>
              <w:jc w:val="center"/>
            </w:pPr>
            <w:r>
              <w:t>Date &amp; Time</w:t>
            </w:r>
          </w:p>
        </w:tc>
      </w:tr>
      <w:tr w:rsidR="009A4AAE" w14:paraId="5D0DB59B" w14:textId="77777777" w:rsidTr="004A0141">
        <w:trPr>
          <w:trHeight w:val="346"/>
        </w:trPr>
        <w:tc>
          <w:tcPr>
            <w:tcW w:w="1155" w:type="pct"/>
            <w:tcBorders>
              <w:top w:val="nil"/>
              <w:bottom w:val="single" w:sz="4" w:space="0" w:color="9B9482" w:themeColor="text2" w:themeTint="99"/>
            </w:tcBorders>
          </w:tcPr>
          <w:p w14:paraId="48ABEE6A" w14:textId="1EE38ADE" w:rsidR="009A4AAE" w:rsidRDefault="009A4AAE" w:rsidP="000C1B27">
            <w:pPr>
              <w:ind w:left="0"/>
              <w:jc w:val="center"/>
            </w:pPr>
            <w:r>
              <w:t>&lt;&lt;</w:t>
            </w:r>
            <w:r w:rsidRPr="00983BE0">
              <w:t>approver1_name</w:t>
            </w:r>
            <w:r>
              <w:t>&gt;&gt;</w:t>
            </w:r>
          </w:p>
        </w:tc>
        <w:tc>
          <w:tcPr>
            <w:tcW w:w="1420" w:type="pct"/>
            <w:tcBorders>
              <w:top w:val="nil"/>
              <w:bottom w:val="single" w:sz="4" w:space="0" w:color="9B9482" w:themeColor="text2" w:themeTint="99"/>
            </w:tcBorders>
          </w:tcPr>
          <w:p w14:paraId="06E62EC1" w14:textId="235CAEA8" w:rsidR="009A4AAE" w:rsidRDefault="009A4AAE" w:rsidP="000C1B27">
            <w:pPr>
              <w:jc w:val="center"/>
            </w:pPr>
            <w:r w:rsidRPr="00983BE0">
              <w:t>&lt;&lt;approver1_comment&gt;&gt;</w:t>
            </w:r>
          </w:p>
        </w:tc>
        <w:tc>
          <w:tcPr>
            <w:tcW w:w="1250" w:type="pct"/>
            <w:tcBorders>
              <w:top w:val="nil"/>
              <w:bottom w:val="single" w:sz="4" w:space="0" w:color="9B9482" w:themeColor="text2" w:themeTint="99"/>
            </w:tcBorders>
          </w:tcPr>
          <w:p w14:paraId="479C5836" w14:textId="57165D22" w:rsidR="009A4AAE" w:rsidRDefault="009A4AAE" w:rsidP="000C1B27">
            <w:pPr>
              <w:jc w:val="center"/>
            </w:pPr>
            <w:r w:rsidRPr="00983BE0">
              <w:t>&lt;&lt;approver1_status&gt;&gt;</w:t>
            </w:r>
          </w:p>
        </w:tc>
        <w:tc>
          <w:tcPr>
            <w:tcW w:w="1175" w:type="pct"/>
            <w:tcBorders>
              <w:top w:val="nil"/>
              <w:bottom w:val="single" w:sz="4" w:space="0" w:color="9B9482" w:themeColor="text2" w:themeTint="99"/>
            </w:tcBorders>
          </w:tcPr>
          <w:p w14:paraId="53F0EF00" w14:textId="7D908508" w:rsidR="009A4AAE" w:rsidRDefault="009A4AAE" w:rsidP="000C1B27">
            <w:pPr>
              <w:jc w:val="center"/>
            </w:pPr>
            <w:r w:rsidRPr="00DE2A0A">
              <w:t>&lt;&lt;approver1_date&gt;&gt;</w:t>
            </w:r>
          </w:p>
        </w:tc>
      </w:tr>
      <w:tr w:rsidR="009A4AAE" w14:paraId="125E43E3" w14:textId="77777777" w:rsidTr="004A0141">
        <w:trPr>
          <w:trHeight w:val="346"/>
        </w:trPr>
        <w:tc>
          <w:tcPr>
            <w:tcW w:w="1155" w:type="pct"/>
            <w:tcBorders>
              <w:top w:val="single" w:sz="4" w:space="0" w:color="9B9482" w:themeColor="text2" w:themeTint="99"/>
            </w:tcBorders>
          </w:tcPr>
          <w:p w14:paraId="71FCD6A5" w14:textId="3082BF03" w:rsidR="009A4AAE" w:rsidRDefault="009A4AAE" w:rsidP="000C1B27">
            <w:pPr>
              <w:ind w:left="0"/>
              <w:jc w:val="center"/>
            </w:pPr>
            <w:r>
              <w:t>&lt;&lt;</w:t>
            </w:r>
            <w:r w:rsidRPr="00983BE0">
              <w:t>approver</w:t>
            </w:r>
            <w:r>
              <w:t>2</w:t>
            </w:r>
            <w:r w:rsidRPr="00983BE0">
              <w:t>_name</w:t>
            </w:r>
            <w:r>
              <w:t>&gt;&gt;</w:t>
            </w:r>
          </w:p>
        </w:tc>
        <w:tc>
          <w:tcPr>
            <w:tcW w:w="1420" w:type="pct"/>
            <w:tcBorders>
              <w:top w:val="single" w:sz="4" w:space="0" w:color="9B9482" w:themeColor="text2" w:themeTint="99"/>
            </w:tcBorders>
          </w:tcPr>
          <w:p w14:paraId="0BC361E5" w14:textId="13D7AACD" w:rsidR="009A4AAE" w:rsidRDefault="009A4AAE" w:rsidP="000C1B27">
            <w:pPr>
              <w:jc w:val="center"/>
            </w:pPr>
            <w:r w:rsidRPr="00983BE0">
              <w:t>&lt;&lt;approver</w:t>
            </w:r>
            <w:r>
              <w:t>2</w:t>
            </w:r>
            <w:r w:rsidRPr="00983BE0">
              <w:t>_comment&gt;&gt;</w:t>
            </w:r>
          </w:p>
        </w:tc>
        <w:tc>
          <w:tcPr>
            <w:tcW w:w="1250" w:type="pct"/>
            <w:tcBorders>
              <w:top w:val="single" w:sz="4" w:space="0" w:color="9B9482" w:themeColor="text2" w:themeTint="99"/>
            </w:tcBorders>
          </w:tcPr>
          <w:p w14:paraId="618F3BAC" w14:textId="52DE51DE" w:rsidR="009A4AAE" w:rsidRDefault="009A4AAE" w:rsidP="000C1B27">
            <w:pPr>
              <w:jc w:val="center"/>
            </w:pPr>
            <w:r w:rsidRPr="00983BE0">
              <w:t>&lt;&lt;approver</w:t>
            </w:r>
            <w:r>
              <w:t>2</w:t>
            </w:r>
            <w:r w:rsidRPr="00983BE0">
              <w:t>_status&gt;&gt;</w:t>
            </w:r>
          </w:p>
        </w:tc>
        <w:tc>
          <w:tcPr>
            <w:tcW w:w="1175" w:type="pct"/>
            <w:tcBorders>
              <w:top w:val="single" w:sz="4" w:space="0" w:color="9B9482" w:themeColor="text2" w:themeTint="99"/>
            </w:tcBorders>
          </w:tcPr>
          <w:p w14:paraId="4EF11923" w14:textId="121130E1" w:rsidR="009A4AAE" w:rsidRDefault="009A4AAE" w:rsidP="000C1B27">
            <w:pPr>
              <w:jc w:val="center"/>
            </w:pPr>
            <w:r w:rsidRPr="00DE2A0A">
              <w:t>&lt;&lt;approver</w:t>
            </w:r>
            <w:r>
              <w:t>2</w:t>
            </w:r>
            <w:r w:rsidRPr="00DE2A0A">
              <w:t>_date&gt;&gt;</w:t>
            </w:r>
          </w:p>
        </w:tc>
      </w:tr>
      <w:tr w:rsidR="009A4AAE" w14:paraId="7A975FE8" w14:textId="77777777" w:rsidTr="004A0141">
        <w:trPr>
          <w:trHeight w:val="346"/>
        </w:trPr>
        <w:tc>
          <w:tcPr>
            <w:tcW w:w="1155" w:type="pct"/>
          </w:tcPr>
          <w:p w14:paraId="14F68925" w14:textId="04A22A09" w:rsidR="009A4AAE" w:rsidRDefault="009A4AAE" w:rsidP="000C1B27">
            <w:pPr>
              <w:ind w:left="0"/>
              <w:jc w:val="center"/>
            </w:pPr>
            <w:r>
              <w:t>&lt;&lt;</w:t>
            </w:r>
            <w:r w:rsidRPr="00983BE0">
              <w:t>approver</w:t>
            </w:r>
            <w:r>
              <w:t>3</w:t>
            </w:r>
            <w:r w:rsidRPr="00983BE0">
              <w:t>_name</w:t>
            </w:r>
            <w:r>
              <w:t>&gt;&gt;</w:t>
            </w:r>
          </w:p>
        </w:tc>
        <w:tc>
          <w:tcPr>
            <w:tcW w:w="1420" w:type="pct"/>
          </w:tcPr>
          <w:p w14:paraId="50F80723" w14:textId="0E78F769" w:rsidR="009A4AAE" w:rsidRDefault="009A4AAE" w:rsidP="000C1B27">
            <w:pPr>
              <w:jc w:val="center"/>
            </w:pPr>
            <w:r w:rsidRPr="00983BE0">
              <w:t>&lt;&lt;approver</w:t>
            </w:r>
            <w:r>
              <w:t>3</w:t>
            </w:r>
            <w:r w:rsidRPr="00983BE0">
              <w:t>_comment&gt;&gt;</w:t>
            </w:r>
          </w:p>
        </w:tc>
        <w:tc>
          <w:tcPr>
            <w:tcW w:w="1250" w:type="pct"/>
          </w:tcPr>
          <w:p w14:paraId="5636BA7B" w14:textId="75AC00B3" w:rsidR="009A4AAE" w:rsidRDefault="009A4AAE" w:rsidP="000C1B27">
            <w:pPr>
              <w:jc w:val="center"/>
            </w:pPr>
            <w:r w:rsidRPr="00983BE0">
              <w:t>&lt;&lt;approver</w:t>
            </w:r>
            <w:r>
              <w:t>3</w:t>
            </w:r>
            <w:r w:rsidRPr="00983BE0">
              <w:t>_status&gt;&gt;</w:t>
            </w:r>
          </w:p>
        </w:tc>
        <w:tc>
          <w:tcPr>
            <w:tcW w:w="1175" w:type="pct"/>
          </w:tcPr>
          <w:p w14:paraId="0C9CE8B0" w14:textId="1240966F" w:rsidR="009A4AAE" w:rsidRDefault="009A4AAE" w:rsidP="000C1B27">
            <w:pPr>
              <w:jc w:val="center"/>
            </w:pPr>
            <w:r w:rsidRPr="00DE2A0A">
              <w:t>&lt;&lt;approver</w:t>
            </w:r>
            <w:r>
              <w:t>3</w:t>
            </w:r>
            <w:r w:rsidRPr="00DE2A0A">
              <w:t>_date&gt;&gt;</w:t>
            </w:r>
          </w:p>
        </w:tc>
      </w:tr>
      <w:tr w:rsidR="009A4AAE" w14:paraId="073BE77C" w14:textId="77777777" w:rsidTr="004A0141">
        <w:trPr>
          <w:trHeight w:val="346"/>
        </w:trPr>
        <w:tc>
          <w:tcPr>
            <w:tcW w:w="1155" w:type="pct"/>
          </w:tcPr>
          <w:p w14:paraId="0059ABE9" w14:textId="44CD3FCD" w:rsidR="009A4AAE" w:rsidRPr="00DE2A0A" w:rsidRDefault="009A4AAE" w:rsidP="004A0141">
            <w:pPr>
              <w:jc w:val="center"/>
            </w:pPr>
            <w:r w:rsidRPr="00DE2A0A">
              <w:t>&lt;&lt;approver4_name&gt;&gt;</w:t>
            </w:r>
          </w:p>
        </w:tc>
        <w:tc>
          <w:tcPr>
            <w:tcW w:w="1420" w:type="pct"/>
          </w:tcPr>
          <w:p w14:paraId="0B24B9D4" w14:textId="2173057F" w:rsidR="009A4AAE" w:rsidRPr="00DE2A0A" w:rsidRDefault="009A4AAE" w:rsidP="004A0141">
            <w:pPr>
              <w:jc w:val="center"/>
              <w:rPr>
                <w:b/>
              </w:rPr>
            </w:pPr>
            <w:r w:rsidRPr="00DE2A0A">
              <w:t>&lt;&lt;approver4_comment&gt;&gt;</w:t>
            </w:r>
          </w:p>
        </w:tc>
        <w:tc>
          <w:tcPr>
            <w:tcW w:w="1250" w:type="pct"/>
          </w:tcPr>
          <w:p w14:paraId="1AF9A5A1" w14:textId="3F3F2EF6" w:rsidR="009A4AAE" w:rsidRPr="00DE2A0A" w:rsidRDefault="009A4AAE" w:rsidP="004A0141">
            <w:pPr>
              <w:jc w:val="center"/>
              <w:rPr>
                <w:b/>
              </w:rPr>
            </w:pPr>
            <w:r w:rsidRPr="00DE2A0A">
              <w:t>&lt;&lt;approver4_status&gt;&gt;</w:t>
            </w:r>
          </w:p>
        </w:tc>
        <w:tc>
          <w:tcPr>
            <w:tcW w:w="1175" w:type="pct"/>
          </w:tcPr>
          <w:p w14:paraId="7653C866" w14:textId="403AEABC" w:rsidR="009A4AAE" w:rsidRPr="00DE2A0A" w:rsidRDefault="009A4AAE" w:rsidP="004A0141">
            <w:pPr>
              <w:jc w:val="center"/>
              <w:rPr>
                <w:b/>
              </w:rPr>
            </w:pPr>
            <w:r w:rsidRPr="00DE2A0A">
              <w:t>&lt;&lt;approver4_date&gt;&gt;</w:t>
            </w:r>
          </w:p>
        </w:tc>
      </w:tr>
    </w:tbl>
    <w:p w14:paraId="58292CE9" w14:textId="2F165D0D" w:rsidR="00336D82" w:rsidRDefault="00367C50">
      <w:pPr>
        <w:pStyle w:val="Closing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7FC94F7" wp14:editId="2D4A1CA0">
            <wp:simplePos x="0" y="0"/>
            <wp:positionH relativeFrom="margin">
              <wp:align>center</wp:align>
            </wp:positionH>
            <wp:positionV relativeFrom="paragraph">
              <wp:posOffset>2559790</wp:posOffset>
            </wp:positionV>
            <wp:extent cx="471224" cy="471224"/>
            <wp:effectExtent l="0" t="0" r="0" b="5080"/>
            <wp:wrapNone/>
            <wp:docPr id="450987503" name="Picture 1" descr="A red and white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87503" name="Picture 1" descr="A red and white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24" cy="47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6D82" w:rsidSect="005B625F">
      <w:footerReference w:type="default" r:id="rId12"/>
      <w:footerReference w:type="first" r:id="rId13"/>
      <w:pgSz w:w="12240" w:h="15840" w:code="1"/>
      <w:pgMar w:top="720" w:right="720" w:bottom="720" w:left="72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D9594" w14:textId="77777777" w:rsidR="005B625F" w:rsidRDefault="005B625F">
      <w:pPr>
        <w:spacing w:before="0" w:after="0"/>
      </w:pPr>
      <w:r>
        <w:separator/>
      </w:r>
    </w:p>
  </w:endnote>
  <w:endnote w:type="continuationSeparator" w:id="0">
    <w:p w14:paraId="2E28FB9D" w14:textId="77777777" w:rsidR="005B625F" w:rsidRDefault="005B62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0F9ED" w14:textId="77777777" w:rsidR="00336D82" w:rsidRDefault="00990A7D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1FBDB" w14:textId="77777777" w:rsidR="00336D82" w:rsidRPr="003B2778" w:rsidRDefault="00336D82" w:rsidP="003B2778">
    <w:pPr>
      <w:pStyle w:val="Footer"/>
      <w:ind w:left="0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6930C" w14:textId="77777777" w:rsidR="005B625F" w:rsidRDefault="005B625F">
      <w:pPr>
        <w:spacing w:before="0" w:after="0"/>
      </w:pPr>
      <w:r>
        <w:separator/>
      </w:r>
    </w:p>
  </w:footnote>
  <w:footnote w:type="continuationSeparator" w:id="0">
    <w:p w14:paraId="10D8196B" w14:textId="77777777" w:rsidR="005B625F" w:rsidRDefault="005B625F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4A"/>
    <w:rsid w:val="000B49A8"/>
    <w:rsid w:val="000C1B27"/>
    <w:rsid w:val="000C7494"/>
    <w:rsid w:val="001026F3"/>
    <w:rsid w:val="001316DB"/>
    <w:rsid w:val="00252EC9"/>
    <w:rsid w:val="0026508D"/>
    <w:rsid w:val="0031314A"/>
    <w:rsid w:val="00336D82"/>
    <w:rsid w:val="003602F5"/>
    <w:rsid w:val="00367C50"/>
    <w:rsid w:val="00397BC6"/>
    <w:rsid w:val="003B2778"/>
    <w:rsid w:val="004002E0"/>
    <w:rsid w:val="0041354F"/>
    <w:rsid w:val="004719D0"/>
    <w:rsid w:val="004834C8"/>
    <w:rsid w:val="004A0141"/>
    <w:rsid w:val="004A4E7D"/>
    <w:rsid w:val="00533720"/>
    <w:rsid w:val="00574E07"/>
    <w:rsid w:val="00593769"/>
    <w:rsid w:val="005B625F"/>
    <w:rsid w:val="00693D87"/>
    <w:rsid w:val="00802578"/>
    <w:rsid w:val="00833820"/>
    <w:rsid w:val="00864364"/>
    <w:rsid w:val="00887B64"/>
    <w:rsid w:val="00912C54"/>
    <w:rsid w:val="00920851"/>
    <w:rsid w:val="00983BE0"/>
    <w:rsid w:val="00990A7D"/>
    <w:rsid w:val="00997AC0"/>
    <w:rsid w:val="009A2008"/>
    <w:rsid w:val="009A4AAE"/>
    <w:rsid w:val="00A0143A"/>
    <w:rsid w:val="00AA7A6C"/>
    <w:rsid w:val="00B21007"/>
    <w:rsid w:val="00BF70E1"/>
    <w:rsid w:val="00C137D8"/>
    <w:rsid w:val="00C56D81"/>
    <w:rsid w:val="00C86264"/>
    <w:rsid w:val="00CB4E49"/>
    <w:rsid w:val="00D15A51"/>
    <w:rsid w:val="00DE091C"/>
    <w:rsid w:val="00DE2A0A"/>
    <w:rsid w:val="00E658B3"/>
    <w:rsid w:val="00EE10AA"/>
    <w:rsid w:val="00F6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429CCC"/>
  <w15:chartTrackingRefBased/>
  <w15:docId w15:val="{E8A9E694-EE11-4208-A528-BFD7716F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05\AppData\Roaming\Microsoft\Templates\Invoice%20(Simple%20modern).dotx" TargetMode="External"/></Relationship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A0B384-90FF-4957-AABD-FC6F4CBC881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(Simple modern)</Template>
  <TotalTime>82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Shriya Bansod</dc:creator>
  <cp:lastModifiedBy>Sharan Kudtarkar</cp:lastModifiedBy>
  <cp:revision>24</cp:revision>
  <dcterms:created xsi:type="dcterms:W3CDTF">2024-04-04T07:23:00Z</dcterms:created>
  <dcterms:modified xsi:type="dcterms:W3CDTF">2024-04-04T15:58:00Z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202f070d-99cc-4239-ad18-62dfe8205566</vt:lpwstr>
  </property>
</Properties>
</file>